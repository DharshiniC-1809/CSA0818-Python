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Armstrong number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def armstrong(num):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digits = str(num)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num == sum(int(digit) ** len(digits) for digit in digits)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number = int(input("Enter a num: 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print(f"{number} is an Armstrong number." if armstrong(number) else f"{number} is not an Armstrong number.")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Simple interest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 = float(input("Principal amount: 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 = float(input("Annual interest rate (%): 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 = float(input("Time (years): 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interest = (P * R * T) / 100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print(f"Simple interest: {interest}")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Happy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 = 19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seen = set()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n != 1 and n not in seen: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seen.add(n)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 = sum(int(d)**2 for d in str(n))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n == 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print(f"{n} is a happy number.")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print(f"{n} is not a happy number.")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Number of factors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number = 28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 = 5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factors = [i for i in range(1, number + 1) if number % i == 0]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print(f"The number of factors of {number} is: {len(factors)}")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print(f"The first {n} factors of {number} are: {factors[:n]}"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Square  and cube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number = int(input("Enter a number: "))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print("square:",number**2,"cube:" ,number**3)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6.Binary to decimal and octal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binary = input("Enter a binary number: 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decimal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power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digit in binary[::-1]: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digit == '1':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decimal += 2 ** power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power +=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print("the decimal value: ",decimal)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octal = ""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current = decimal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current &gt; 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remainder = current % 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octal = str(remainder) + octal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current = current // 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print("The octal value is:", octal)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Add given two binary strings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= "11"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 = "1"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int_a = int(a,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int_b = int(b,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sum_int = int_a + int_b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binary_sum = bin(sum_int)[2:]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print(binary_sum) 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Greatest of three binary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binary1 = input("Enter the first binary number: 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binary2 = input("Enter the second binary number: 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binary3 = input("Enter the third binary number: 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decimal1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decimal2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decimal3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 binary_to_decimal(binary):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decimal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power =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digit in binary[::-1]: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digit == '1':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decimal += 2 ** power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power +=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decimal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decimal1 = binary_to_decimal(binary1)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decimal2 = binary_to_decimal(binary2)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decimal3 = binary_to_decimal(binary3)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if decimal1 &gt; decimal2 and decimal1 &gt; decimal3: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greatest_binary = binary1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elif decimal2 &gt; decimal1 and decimal2 &gt; decimal3: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greatest_binary = binary2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greatest_binary = binary3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print("The greatest binary number is:", greatest_binary)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Matrix multiplication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= [[1, 2, 3], [4, 5, 6]]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 = [[7, 8], [9, 10], [11, 12]]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result = 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[sum(A[i][k] * B[k][j] for k in range(len(B))) for j in range(len(B[0]))]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i in range(len(A))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row in result: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print(row)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Matrix addition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matrix1 = 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[1, 2, 3],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[4, 5, 6],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[7, 8, 9]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matrix2 = 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[9, 8, 7],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[6, 5, 4],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[3, 2, 1]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result = [[matrix1[i][j] + matrix2[i][j] for j in range(len(matrix1[0]))] for i in range(len(matrix1))]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row in result: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print(row)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/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459</Words>
  <Characters>2274</Characters>
  <Lines>121</Lines>
  <Paragraphs>103</Paragraphs>
  <CharactersWithSpaces>2787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aishwarya v</dc:creator>
  <cp:lastModifiedBy>vivo user</cp:lastModifiedBy>
  <cp:revision>2</cp:revision>
  <dcterms:created xsi:type="dcterms:W3CDTF">2024-08-08T03:15:00Z</dcterms:created>
  <dcterms:modified xsi:type="dcterms:W3CDTF">2024-08-08T03:29:35Z</dcterms:modified>
</cp:coreProperties>
</file>